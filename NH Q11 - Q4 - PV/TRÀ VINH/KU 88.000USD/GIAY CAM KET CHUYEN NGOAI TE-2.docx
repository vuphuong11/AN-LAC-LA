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8E3" w:rsidRPr="005E4E41" w:rsidRDefault="003008E3" w:rsidP="003008E3">
      <w:pPr>
        <w:pStyle w:val="Heading1"/>
        <w:jc w:val="center"/>
        <w:rPr>
          <w:rFonts w:ascii="Times New Roman" w:hAnsi="Times New Roman"/>
          <w:b/>
          <w:iCs/>
          <w:sz w:val="26"/>
          <w:szCs w:val="26"/>
        </w:rPr>
      </w:pPr>
      <w:r w:rsidRPr="005E4E41">
        <w:rPr>
          <w:rFonts w:ascii="Times New Roman" w:hAnsi="Times New Roman"/>
          <w:b/>
          <w:iCs/>
          <w:sz w:val="26"/>
          <w:szCs w:val="26"/>
        </w:rPr>
        <w:t>CỘNG HOÀ XÃ HỘI CHỦ NGHĨA VIỆT NAM</w:t>
      </w:r>
    </w:p>
    <w:p w:rsidR="003008E3" w:rsidRPr="005E4E41" w:rsidRDefault="003008E3" w:rsidP="003008E3">
      <w:pPr>
        <w:jc w:val="center"/>
        <w:rPr>
          <w:b/>
          <w:iCs/>
          <w:sz w:val="26"/>
          <w:szCs w:val="26"/>
        </w:rPr>
      </w:pPr>
      <w:proofErr w:type="spellStart"/>
      <w:r w:rsidRPr="005E4E41">
        <w:rPr>
          <w:b/>
          <w:iCs/>
          <w:sz w:val="26"/>
          <w:szCs w:val="26"/>
        </w:rPr>
        <w:t>ĐộcLập</w:t>
      </w:r>
      <w:proofErr w:type="spellEnd"/>
      <w:r w:rsidRPr="005E4E41">
        <w:rPr>
          <w:b/>
          <w:iCs/>
          <w:sz w:val="26"/>
          <w:szCs w:val="26"/>
        </w:rPr>
        <w:t xml:space="preserve"> – </w:t>
      </w:r>
      <w:proofErr w:type="spellStart"/>
      <w:r w:rsidRPr="005E4E41">
        <w:rPr>
          <w:b/>
          <w:iCs/>
          <w:sz w:val="26"/>
          <w:szCs w:val="26"/>
        </w:rPr>
        <w:t>Tự</w:t>
      </w:r>
      <w:proofErr w:type="spellEnd"/>
      <w:r w:rsidRPr="005E4E41">
        <w:rPr>
          <w:b/>
          <w:iCs/>
          <w:sz w:val="26"/>
          <w:szCs w:val="26"/>
        </w:rPr>
        <w:t xml:space="preserve"> Do – </w:t>
      </w:r>
      <w:proofErr w:type="spellStart"/>
      <w:r w:rsidRPr="005E4E41">
        <w:rPr>
          <w:b/>
          <w:iCs/>
          <w:sz w:val="26"/>
          <w:szCs w:val="26"/>
        </w:rPr>
        <w:t>HạnhPhúc</w:t>
      </w:r>
      <w:proofErr w:type="spellEnd"/>
    </w:p>
    <w:p w:rsidR="0010594E" w:rsidRPr="002423A0" w:rsidRDefault="0010594E">
      <w:pPr>
        <w:jc w:val="center"/>
        <w:rPr>
          <w:rFonts w:ascii="VNI-Times" w:hAnsi="VNI-Times"/>
          <w:b/>
          <w:sz w:val="26"/>
          <w:szCs w:val="26"/>
        </w:rPr>
      </w:pPr>
      <w:r w:rsidRPr="002423A0">
        <w:rPr>
          <w:rFonts w:ascii="VNI-Times" w:hAnsi="VNI-Times"/>
          <w:b/>
          <w:sz w:val="26"/>
          <w:szCs w:val="26"/>
        </w:rPr>
        <w:t>***</w:t>
      </w:r>
    </w:p>
    <w:p w:rsidR="002715DC" w:rsidRPr="002423A0" w:rsidRDefault="002715DC" w:rsidP="007329C3">
      <w:pPr>
        <w:pStyle w:val="BodyText"/>
        <w:spacing w:before="0"/>
        <w:jc w:val="center"/>
        <w:rPr>
          <w:b/>
          <w:sz w:val="26"/>
          <w:szCs w:val="26"/>
        </w:rPr>
      </w:pPr>
    </w:p>
    <w:p w:rsidR="0010594E" w:rsidRPr="0015443B" w:rsidRDefault="0010594E" w:rsidP="007329C3">
      <w:pPr>
        <w:pStyle w:val="BodyText"/>
        <w:spacing w:before="0"/>
        <w:jc w:val="center"/>
        <w:rPr>
          <w:rFonts w:ascii="Times New Roman" w:hAnsi="Times New Roman"/>
          <w:b/>
          <w:sz w:val="26"/>
          <w:szCs w:val="26"/>
        </w:rPr>
      </w:pPr>
      <w:r w:rsidRPr="0015443B">
        <w:rPr>
          <w:rFonts w:ascii="Times New Roman" w:hAnsi="Times New Roman"/>
          <w:b/>
          <w:sz w:val="26"/>
          <w:szCs w:val="26"/>
        </w:rPr>
        <w:t>GI</w:t>
      </w:r>
      <w:r w:rsidR="0015443B">
        <w:rPr>
          <w:rFonts w:ascii="Times New Roman" w:hAnsi="Times New Roman"/>
          <w:b/>
          <w:sz w:val="26"/>
          <w:szCs w:val="26"/>
        </w:rPr>
        <w:t xml:space="preserve">ẤY </w:t>
      </w:r>
      <w:smartTag w:uri="urn:schemas-microsoft-com:office:smarttags" w:element="place">
        <w:r w:rsidR="0015443B">
          <w:rPr>
            <w:rFonts w:ascii="Times New Roman" w:hAnsi="Times New Roman"/>
            <w:b/>
            <w:sz w:val="26"/>
            <w:szCs w:val="26"/>
          </w:rPr>
          <w:t>CAM</w:t>
        </w:r>
      </w:smartTag>
      <w:r w:rsidR="0015443B">
        <w:rPr>
          <w:rFonts w:ascii="Times New Roman" w:hAnsi="Times New Roman"/>
          <w:b/>
          <w:sz w:val="26"/>
          <w:szCs w:val="26"/>
        </w:rPr>
        <w:t xml:space="preserve"> KẾT</w:t>
      </w:r>
    </w:p>
    <w:p w:rsidR="0010594E" w:rsidRPr="002423A0" w:rsidRDefault="0010594E">
      <w:pPr>
        <w:pStyle w:val="Heading5"/>
        <w:jc w:val="left"/>
        <w:rPr>
          <w:b/>
          <w:bCs/>
          <w:sz w:val="26"/>
          <w:szCs w:val="26"/>
        </w:rPr>
      </w:pPr>
    </w:p>
    <w:p w:rsidR="003008E3" w:rsidRPr="005E4E41" w:rsidRDefault="003008E3" w:rsidP="003008E3">
      <w:pPr>
        <w:pStyle w:val="Heading5"/>
        <w:ind w:firstLine="720"/>
        <w:jc w:val="left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5E4E41">
        <w:rPr>
          <w:rFonts w:ascii="Times New Roman" w:hAnsi="Times New Roman"/>
          <w:b/>
          <w:bCs/>
          <w:sz w:val="26"/>
          <w:szCs w:val="26"/>
        </w:rPr>
        <w:t>Kínhgửi</w:t>
      </w:r>
      <w:proofErr w:type="spellEnd"/>
      <w:r w:rsidRPr="005E4E41">
        <w:rPr>
          <w:rFonts w:ascii="Times New Roman" w:hAnsi="Times New Roman"/>
          <w:b/>
          <w:bCs/>
          <w:sz w:val="26"/>
          <w:szCs w:val="26"/>
        </w:rPr>
        <w:t>:</w:t>
      </w:r>
      <w:r w:rsidRPr="005E4E41">
        <w:rPr>
          <w:rFonts w:ascii="Times New Roman" w:hAnsi="Times New Roman"/>
          <w:b/>
          <w:bCs/>
          <w:sz w:val="26"/>
          <w:szCs w:val="26"/>
        </w:rPr>
        <w:tab/>
        <w:t>- NGÂN HÀNG TMCP XNK VIỆT NAM – CN QUẬN 4</w:t>
      </w:r>
    </w:p>
    <w:p w:rsidR="003008E3" w:rsidRPr="005E4E41" w:rsidRDefault="003008E3" w:rsidP="003008E3">
      <w:pPr>
        <w:pStyle w:val="Heading5"/>
        <w:ind w:left="1440" w:firstLine="720"/>
        <w:jc w:val="left"/>
        <w:rPr>
          <w:rFonts w:ascii="Times New Roman" w:hAnsi="Times New Roman"/>
          <w:b/>
          <w:bCs/>
          <w:sz w:val="26"/>
          <w:szCs w:val="26"/>
        </w:rPr>
      </w:pPr>
      <w:r w:rsidRPr="005E4E41">
        <w:rPr>
          <w:rFonts w:ascii="Times New Roman" w:hAnsi="Times New Roman"/>
          <w:b/>
          <w:bCs/>
          <w:sz w:val="26"/>
          <w:szCs w:val="26"/>
        </w:rPr>
        <w:t>- PHÒNG KHDN</w:t>
      </w:r>
    </w:p>
    <w:p w:rsidR="00C779C4" w:rsidRPr="002423A0" w:rsidRDefault="00C779C4" w:rsidP="00C779C4">
      <w:pPr>
        <w:pStyle w:val="Heading5"/>
        <w:spacing w:before="100" w:beforeAutospacing="1"/>
        <w:jc w:val="left"/>
        <w:rPr>
          <w:rFonts w:ascii="Times New Roman" w:hAnsi="Times New Roman"/>
          <w:color w:val="0000FF"/>
          <w:sz w:val="26"/>
          <w:szCs w:val="26"/>
          <w:u w:val="single"/>
        </w:rPr>
      </w:pPr>
    </w:p>
    <w:p w:rsidR="00275644" w:rsidRPr="005E4E41" w:rsidRDefault="00275644" w:rsidP="002423A0">
      <w:pPr>
        <w:numPr>
          <w:ilvl w:val="0"/>
          <w:numId w:val="6"/>
        </w:numPr>
        <w:tabs>
          <w:tab w:val="clear" w:pos="1440"/>
          <w:tab w:val="num" w:pos="900"/>
        </w:tabs>
        <w:spacing w:before="60" w:after="60" w:line="288" w:lineRule="auto"/>
        <w:ind w:left="900"/>
        <w:jc w:val="both"/>
        <w:rPr>
          <w:sz w:val="26"/>
          <w:szCs w:val="26"/>
        </w:rPr>
      </w:pPr>
      <w:proofErr w:type="spellStart"/>
      <w:r w:rsidRPr="005E4E41">
        <w:rPr>
          <w:sz w:val="26"/>
          <w:szCs w:val="26"/>
        </w:rPr>
        <w:t>Căn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cứ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theo</w:t>
      </w:r>
      <w:proofErr w:type="spellEnd"/>
      <w:r w:rsidR="005E4E41">
        <w:rPr>
          <w:sz w:val="26"/>
          <w:szCs w:val="26"/>
        </w:rPr>
        <w:t xml:space="preserve"> thong </w:t>
      </w:r>
      <w:proofErr w:type="spellStart"/>
      <w:r w:rsidRPr="005E4E41">
        <w:rPr>
          <w:sz w:val="26"/>
          <w:szCs w:val="26"/>
        </w:rPr>
        <w:t>tư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số</w:t>
      </w:r>
      <w:proofErr w:type="spellEnd"/>
      <w:r w:rsidR="00FB623F" w:rsidRPr="005E4E41">
        <w:rPr>
          <w:sz w:val="26"/>
          <w:szCs w:val="26"/>
        </w:rPr>
        <w:t xml:space="preserve"> 37/2012/TT-NHNN </w:t>
      </w:r>
      <w:proofErr w:type="spellStart"/>
      <w:r w:rsidR="00FB623F"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hiệu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lực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ngày</w:t>
      </w:r>
      <w:proofErr w:type="spellEnd"/>
      <w:r w:rsidR="00FB623F" w:rsidRPr="005E4E41">
        <w:rPr>
          <w:sz w:val="26"/>
          <w:szCs w:val="26"/>
        </w:rPr>
        <w:t xml:space="preserve"> 01/01/2013.</w:t>
      </w:r>
    </w:p>
    <w:p w:rsidR="00FB623F" w:rsidRPr="005E4E41" w:rsidRDefault="00FB623F" w:rsidP="002423A0">
      <w:pPr>
        <w:numPr>
          <w:ilvl w:val="0"/>
          <w:numId w:val="6"/>
        </w:numPr>
        <w:tabs>
          <w:tab w:val="clear" w:pos="1440"/>
          <w:tab w:val="num" w:pos="900"/>
        </w:tabs>
        <w:spacing w:before="60" w:after="60" w:line="288" w:lineRule="auto"/>
        <w:ind w:left="900"/>
        <w:jc w:val="both"/>
        <w:rPr>
          <w:sz w:val="26"/>
          <w:szCs w:val="26"/>
        </w:rPr>
      </w:pPr>
      <w:proofErr w:type="spellStart"/>
      <w:r w:rsidRPr="005E4E41">
        <w:rPr>
          <w:sz w:val="26"/>
          <w:szCs w:val="26"/>
        </w:rPr>
        <w:t>Căn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2D149E" w:rsidRPr="005E4E41">
        <w:rPr>
          <w:sz w:val="26"/>
          <w:szCs w:val="26"/>
        </w:rPr>
        <w:t>cứ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kết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quả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hoạt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động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năm</w:t>
      </w:r>
      <w:proofErr w:type="spellEnd"/>
      <w:r w:rsidRPr="005E4E41">
        <w:rPr>
          <w:sz w:val="26"/>
          <w:szCs w:val="26"/>
        </w:rPr>
        <w:t xml:space="preserve"> 201</w:t>
      </w:r>
      <w:r w:rsidR="003A3B9D" w:rsidRPr="005E4E41">
        <w:rPr>
          <w:sz w:val="26"/>
          <w:szCs w:val="26"/>
        </w:rPr>
        <w:t>4</w:t>
      </w:r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của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 xml:space="preserve">TNHH </w:t>
      </w:r>
      <w:proofErr w:type="spellStart"/>
      <w:r w:rsidR="00E5366A" w:rsidRPr="005E4E41">
        <w:rPr>
          <w:sz w:val="26"/>
          <w:szCs w:val="26"/>
        </w:rPr>
        <w:t>Hải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E5366A" w:rsidRPr="005E4E41">
        <w:rPr>
          <w:sz w:val="26"/>
          <w:szCs w:val="26"/>
        </w:rPr>
        <w:t>Sản</w:t>
      </w:r>
      <w:proofErr w:type="spellEnd"/>
      <w:r w:rsidR="00E5366A" w:rsidRPr="005E4E41">
        <w:rPr>
          <w:sz w:val="26"/>
          <w:szCs w:val="26"/>
        </w:rPr>
        <w:t xml:space="preserve"> </w:t>
      </w:r>
      <w:proofErr w:type="gramStart"/>
      <w:r w:rsidR="00E5366A" w:rsidRPr="005E4E41">
        <w:rPr>
          <w:sz w:val="26"/>
          <w:szCs w:val="26"/>
        </w:rPr>
        <w:t>An</w:t>
      </w:r>
      <w:proofErr w:type="gramEnd"/>
      <w:r w:rsidR="00E5366A" w:rsidRPr="005E4E41">
        <w:rPr>
          <w:sz w:val="26"/>
          <w:szCs w:val="26"/>
        </w:rPr>
        <w:t xml:space="preserve"> </w:t>
      </w:r>
      <w:proofErr w:type="spellStart"/>
      <w:r w:rsidR="00E5366A" w:rsidRPr="005E4E41">
        <w:rPr>
          <w:sz w:val="26"/>
          <w:szCs w:val="26"/>
        </w:rPr>
        <w:t>Lạc</w:t>
      </w:r>
      <w:proofErr w:type="spellEnd"/>
      <w:r w:rsidR="006C7B87">
        <w:rPr>
          <w:sz w:val="26"/>
          <w:szCs w:val="26"/>
        </w:rPr>
        <w:t xml:space="preserve"> </w:t>
      </w:r>
      <w:proofErr w:type="spellStart"/>
      <w:r w:rsidR="006C7B87">
        <w:rPr>
          <w:sz w:val="26"/>
          <w:szCs w:val="26"/>
        </w:rPr>
        <w:t>Trà</w:t>
      </w:r>
      <w:proofErr w:type="spellEnd"/>
      <w:r w:rsidR="006C7B87">
        <w:rPr>
          <w:sz w:val="26"/>
          <w:szCs w:val="26"/>
        </w:rPr>
        <w:t xml:space="preserve"> </w:t>
      </w:r>
      <w:proofErr w:type="spellStart"/>
      <w:r w:rsidR="006C7B87">
        <w:rPr>
          <w:sz w:val="26"/>
          <w:szCs w:val="26"/>
        </w:rPr>
        <w:t>Vinh</w:t>
      </w:r>
      <w:proofErr w:type="spellEnd"/>
      <w:r w:rsidRPr="005E4E41">
        <w:rPr>
          <w:sz w:val="26"/>
          <w:szCs w:val="26"/>
        </w:rPr>
        <w:t xml:space="preserve">, </w:t>
      </w:r>
      <w:proofErr w:type="spellStart"/>
      <w:r w:rsidRPr="005E4E41">
        <w:rPr>
          <w:sz w:val="26"/>
          <w:szCs w:val="26"/>
        </w:rPr>
        <w:t>đơn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vị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nguồn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ngoại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tệ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từ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sản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xuất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chiếm</w:t>
      </w:r>
      <w:proofErr w:type="spellEnd"/>
      <w:r w:rsidR="00AA1CE8" w:rsidRPr="005E4E41">
        <w:rPr>
          <w:color w:val="0000FF"/>
          <w:sz w:val="26"/>
          <w:szCs w:val="26"/>
        </w:rPr>
        <w:t>.</w:t>
      </w:r>
      <w:r w:rsidR="005E4E41">
        <w:rPr>
          <w:color w:val="0000FF"/>
          <w:sz w:val="26"/>
          <w:szCs w:val="26"/>
        </w:rPr>
        <w:t xml:space="preserve">  </w:t>
      </w:r>
      <w:r w:rsidRPr="005E4E41">
        <w:rPr>
          <w:color w:val="0000FF"/>
          <w:sz w:val="26"/>
          <w:szCs w:val="26"/>
        </w:rPr>
        <w:t>%</w:t>
      </w:r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năm</w:t>
      </w:r>
      <w:proofErr w:type="spellEnd"/>
      <w:r w:rsidRPr="005E4E41">
        <w:rPr>
          <w:sz w:val="26"/>
          <w:szCs w:val="26"/>
        </w:rPr>
        <w:t xml:space="preserve"> 201</w:t>
      </w:r>
      <w:r w:rsidR="006C7B87">
        <w:rPr>
          <w:sz w:val="26"/>
          <w:szCs w:val="26"/>
        </w:rPr>
        <w:t>5</w:t>
      </w:r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của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chúng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tôi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cụ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thể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như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sau</w:t>
      </w:r>
      <w:proofErr w:type="spellEnd"/>
      <w:r w:rsidRPr="005E4E41">
        <w:rPr>
          <w:sz w:val="26"/>
          <w:szCs w:val="26"/>
        </w:rPr>
        <w:t>:</w:t>
      </w:r>
    </w:p>
    <w:p w:rsidR="00FB623F" w:rsidRPr="005E4E41" w:rsidRDefault="00FB623F" w:rsidP="002423A0">
      <w:pPr>
        <w:numPr>
          <w:ilvl w:val="1"/>
          <w:numId w:val="6"/>
        </w:numPr>
        <w:tabs>
          <w:tab w:val="clear" w:pos="1440"/>
          <w:tab w:val="num" w:pos="1260"/>
        </w:tabs>
        <w:spacing w:before="60" w:after="60" w:line="288" w:lineRule="auto"/>
        <w:ind w:hanging="540"/>
        <w:jc w:val="both"/>
        <w:rPr>
          <w:color w:val="0000FF"/>
          <w:sz w:val="26"/>
          <w:szCs w:val="26"/>
        </w:rPr>
      </w:pP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proofErr w:type="gramStart"/>
      <w:r w:rsidRPr="005E4E41">
        <w:rPr>
          <w:color w:val="0000FF"/>
          <w:sz w:val="26"/>
          <w:szCs w:val="26"/>
        </w:rPr>
        <w:t>thu</w:t>
      </w:r>
      <w:proofErr w:type="spellEnd"/>
      <w:proofErr w:type="gram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năm</w:t>
      </w:r>
      <w:proofErr w:type="spellEnd"/>
      <w:r w:rsidRPr="005E4E41">
        <w:rPr>
          <w:color w:val="0000FF"/>
          <w:sz w:val="26"/>
          <w:szCs w:val="26"/>
        </w:rPr>
        <w:t xml:space="preserve"> 201</w:t>
      </w:r>
      <w:r w:rsidR="006C7B87">
        <w:rPr>
          <w:color w:val="0000FF"/>
          <w:sz w:val="26"/>
          <w:szCs w:val="26"/>
        </w:rPr>
        <w:t>5</w:t>
      </w:r>
      <w:r w:rsidR="005E4E41">
        <w:rPr>
          <w:color w:val="0000FF"/>
          <w:sz w:val="26"/>
          <w:szCs w:val="26"/>
        </w:rPr>
        <w:t xml:space="preserve"> </w:t>
      </w:r>
      <w:r w:rsidR="006C7B87">
        <w:rPr>
          <w:color w:val="0000FF"/>
          <w:sz w:val="26"/>
          <w:szCs w:val="26"/>
        </w:rPr>
        <w:t xml:space="preserve">do </w:t>
      </w:r>
      <w:proofErr w:type="spellStart"/>
      <w:r w:rsidR="006C7B87">
        <w:rPr>
          <w:color w:val="0000FF"/>
          <w:sz w:val="26"/>
          <w:szCs w:val="26"/>
        </w:rPr>
        <w:t>công</w:t>
      </w:r>
      <w:proofErr w:type="spellEnd"/>
      <w:r w:rsidR="006C7B87">
        <w:rPr>
          <w:color w:val="0000FF"/>
          <w:sz w:val="26"/>
          <w:szCs w:val="26"/>
        </w:rPr>
        <w:t xml:space="preserve"> </w:t>
      </w:r>
      <w:proofErr w:type="spellStart"/>
      <w:r w:rsidR="006C7B87">
        <w:rPr>
          <w:color w:val="0000FF"/>
          <w:sz w:val="26"/>
          <w:szCs w:val="26"/>
        </w:rPr>
        <w:t>ty</w:t>
      </w:r>
      <w:proofErr w:type="spellEnd"/>
      <w:r w:rsidR="006C7B87">
        <w:rPr>
          <w:color w:val="0000FF"/>
          <w:sz w:val="26"/>
          <w:szCs w:val="26"/>
        </w:rPr>
        <w:t xml:space="preserve"> </w:t>
      </w:r>
      <w:proofErr w:type="spellStart"/>
      <w:r w:rsidR="006C7B87">
        <w:rPr>
          <w:color w:val="0000FF"/>
          <w:sz w:val="26"/>
          <w:szCs w:val="26"/>
        </w:rPr>
        <w:t>bắt</w:t>
      </w:r>
      <w:proofErr w:type="spellEnd"/>
      <w:r w:rsidR="006C7B87">
        <w:rPr>
          <w:color w:val="0000FF"/>
          <w:sz w:val="26"/>
          <w:szCs w:val="26"/>
        </w:rPr>
        <w:t xml:space="preserve"> </w:t>
      </w:r>
      <w:proofErr w:type="spellStart"/>
      <w:r w:rsidR="006C7B87">
        <w:rPr>
          <w:color w:val="0000FF"/>
          <w:sz w:val="26"/>
          <w:szCs w:val="26"/>
        </w:rPr>
        <w:t>đầu</w:t>
      </w:r>
      <w:proofErr w:type="spellEnd"/>
      <w:r w:rsidR="006C7B87">
        <w:rPr>
          <w:color w:val="0000FF"/>
          <w:sz w:val="26"/>
          <w:szCs w:val="26"/>
        </w:rPr>
        <w:t xml:space="preserve"> 2016 </w:t>
      </w:r>
      <w:proofErr w:type="spellStart"/>
      <w:r w:rsidR="006C7B87">
        <w:rPr>
          <w:color w:val="0000FF"/>
          <w:sz w:val="26"/>
          <w:szCs w:val="26"/>
        </w:rPr>
        <w:t>mới</w:t>
      </w:r>
      <w:proofErr w:type="spellEnd"/>
      <w:r w:rsidR="006C7B87">
        <w:rPr>
          <w:color w:val="0000FF"/>
          <w:sz w:val="26"/>
          <w:szCs w:val="26"/>
        </w:rPr>
        <w:t xml:space="preserve"> </w:t>
      </w:r>
      <w:proofErr w:type="spellStart"/>
      <w:r w:rsidR="006C7B87">
        <w:rPr>
          <w:color w:val="0000FF"/>
          <w:sz w:val="26"/>
          <w:szCs w:val="26"/>
        </w:rPr>
        <w:t>hoạt</w:t>
      </w:r>
      <w:proofErr w:type="spellEnd"/>
      <w:r w:rsidR="006C7B87">
        <w:rPr>
          <w:color w:val="0000FF"/>
          <w:sz w:val="26"/>
          <w:szCs w:val="26"/>
        </w:rPr>
        <w:t xml:space="preserve"> </w:t>
      </w:r>
      <w:proofErr w:type="spellStart"/>
      <w:r w:rsidR="006C7B87">
        <w:rPr>
          <w:color w:val="0000FF"/>
          <w:sz w:val="26"/>
          <w:szCs w:val="26"/>
        </w:rPr>
        <w:t>động</w:t>
      </w:r>
      <w:proofErr w:type="spellEnd"/>
      <w:r w:rsidR="006C7B87">
        <w:rPr>
          <w:color w:val="0000FF"/>
          <w:sz w:val="26"/>
          <w:szCs w:val="26"/>
        </w:rPr>
        <w:t>.</w:t>
      </w:r>
    </w:p>
    <w:p w:rsidR="00950C29" w:rsidRPr="005E4E41" w:rsidRDefault="00FB623F" w:rsidP="006C7B87">
      <w:pPr>
        <w:jc w:val="both"/>
        <w:rPr>
          <w:color w:val="0000FF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</w:t>
      </w:r>
      <w:proofErr w:type="spellStart"/>
      <w:r w:rsidR="00950C29" w:rsidRPr="005E4E41">
        <w:rPr>
          <w:sz w:val="26"/>
          <w:szCs w:val="26"/>
        </w:rPr>
        <w:t>Căn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cứ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kế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hoạch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năm</w:t>
      </w:r>
      <w:proofErr w:type="spellEnd"/>
      <w:r w:rsidR="001A28BB" w:rsidRPr="005E4E41">
        <w:rPr>
          <w:sz w:val="26"/>
          <w:szCs w:val="26"/>
        </w:rPr>
        <w:t xml:space="preserve"> 201</w:t>
      </w:r>
      <w:r w:rsidR="006C7B87">
        <w:rPr>
          <w:sz w:val="26"/>
          <w:szCs w:val="26"/>
        </w:rPr>
        <w:t>5</w:t>
      </w:r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của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 xml:space="preserve">TNHH </w:t>
      </w:r>
      <w:proofErr w:type="spellStart"/>
      <w:r w:rsidR="00E5366A" w:rsidRPr="005E4E41">
        <w:rPr>
          <w:sz w:val="26"/>
          <w:szCs w:val="26"/>
        </w:rPr>
        <w:t>Hải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E5366A" w:rsidRPr="005E4E41">
        <w:rPr>
          <w:sz w:val="26"/>
          <w:szCs w:val="26"/>
        </w:rPr>
        <w:t>Sản</w:t>
      </w:r>
      <w:proofErr w:type="spellEnd"/>
      <w:r w:rsidR="00E5366A" w:rsidRPr="005E4E41">
        <w:rPr>
          <w:sz w:val="26"/>
          <w:szCs w:val="26"/>
        </w:rPr>
        <w:t xml:space="preserve"> An </w:t>
      </w:r>
      <w:proofErr w:type="spellStart"/>
      <w:r w:rsidR="00E5366A" w:rsidRPr="005E4E41">
        <w:rPr>
          <w:sz w:val="26"/>
          <w:szCs w:val="26"/>
        </w:rPr>
        <w:t>lạc</w:t>
      </w:r>
      <w:proofErr w:type="spellEnd"/>
      <w:r w:rsidR="006C7B87">
        <w:rPr>
          <w:sz w:val="26"/>
          <w:szCs w:val="26"/>
        </w:rPr>
        <w:t xml:space="preserve"> </w:t>
      </w:r>
      <w:proofErr w:type="spellStart"/>
      <w:r w:rsidR="006C7B87">
        <w:rPr>
          <w:sz w:val="26"/>
          <w:szCs w:val="26"/>
        </w:rPr>
        <w:t>Trà</w:t>
      </w:r>
      <w:proofErr w:type="spellEnd"/>
      <w:r w:rsidR="006C7B87">
        <w:rPr>
          <w:sz w:val="26"/>
          <w:szCs w:val="26"/>
        </w:rPr>
        <w:t xml:space="preserve"> </w:t>
      </w:r>
      <w:proofErr w:type="spellStart"/>
      <w:r w:rsidR="006C7B87">
        <w:rPr>
          <w:sz w:val="26"/>
          <w:szCs w:val="26"/>
        </w:rPr>
        <w:t>Vinh</w:t>
      </w:r>
      <w:proofErr w:type="spellEnd"/>
      <w:r w:rsidR="00950C29" w:rsidRPr="005E4E41">
        <w:rPr>
          <w:sz w:val="26"/>
          <w:szCs w:val="26"/>
        </w:rPr>
        <w:t xml:space="preserve">, </w:t>
      </w:r>
      <w:proofErr w:type="spellStart"/>
      <w:r w:rsidR="00950C29" w:rsidRPr="005E4E41">
        <w:rPr>
          <w:sz w:val="26"/>
          <w:szCs w:val="26"/>
        </w:rPr>
        <w:t>đơnvị</w:t>
      </w:r>
      <w:proofErr w:type="spellEnd"/>
      <w:r w:rsidR="006C7B87">
        <w:rPr>
          <w:sz w:val="26"/>
          <w:szCs w:val="26"/>
        </w:rPr>
        <w:t xml:space="preserve"> </w:t>
      </w:r>
      <w:proofErr w:type="spellStart"/>
      <w:r w:rsidR="002423A0" w:rsidRPr="005E4E41">
        <w:rPr>
          <w:sz w:val="26"/>
          <w:szCs w:val="26"/>
        </w:rPr>
        <w:t>dự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2423A0" w:rsidRPr="005E4E41">
        <w:rPr>
          <w:sz w:val="26"/>
          <w:szCs w:val="26"/>
        </w:rPr>
        <w:t>kiến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nguồn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proofErr w:type="gramStart"/>
      <w:r w:rsidR="00950C29" w:rsidRPr="005E4E41">
        <w:rPr>
          <w:sz w:val="26"/>
          <w:szCs w:val="26"/>
        </w:rPr>
        <w:t>thu</w:t>
      </w:r>
      <w:proofErr w:type="spellEnd"/>
      <w:proofErr w:type="gram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ngoại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tệ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từ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sản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xuất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950C29" w:rsidRPr="005E4E41">
        <w:rPr>
          <w:sz w:val="26"/>
          <w:szCs w:val="26"/>
        </w:rPr>
        <w:t>doanh</w:t>
      </w:r>
      <w:proofErr w:type="spellEnd"/>
      <w:r w:rsidR="006C7B87">
        <w:rPr>
          <w:sz w:val="26"/>
          <w:szCs w:val="26"/>
        </w:rPr>
        <w:t xml:space="preserve"> </w:t>
      </w:r>
      <w:proofErr w:type="spellStart"/>
      <w:r w:rsidR="00950C29" w:rsidRPr="005E4E41">
        <w:rPr>
          <w:color w:val="0000FF"/>
          <w:sz w:val="26"/>
          <w:szCs w:val="26"/>
        </w:rPr>
        <w:t>cụ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="00950C29" w:rsidRPr="005E4E41">
        <w:rPr>
          <w:color w:val="0000FF"/>
          <w:sz w:val="26"/>
          <w:szCs w:val="26"/>
        </w:rPr>
        <w:t>thể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="00950C29" w:rsidRPr="005E4E41">
        <w:rPr>
          <w:color w:val="0000FF"/>
          <w:sz w:val="26"/>
          <w:szCs w:val="26"/>
        </w:rPr>
        <w:t>như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="00950C29" w:rsidRPr="005E4E41">
        <w:rPr>
          <w:color w:val="0000FF"/>
          <w:sz w:val="26"/>
          <w:szCs w:val="26"/>
        </w:rPr>
        <w:t>sau</w:t>
      </w:r>
      <w:proofErr w:type="spellEnd"/>
      <w:r w:rsidR="00950C29" w:rsidRPr="005E4E41">
        <w:rPr>
          <w:color w:val="0000FF"/>
          <w:sz w:val="26"/>
          <w:szCs w:val="26"/>
        </w:rPr>
        <w:t>:</w:t>
      </w:r>
    </w:p>
    <w:p w:rsidR="00950C29" w:rsidRPr="005E4E41" w:rsidRDefault="00950C29" w:rsidP="002423A0">
      <w:pPr>
        <w:numPr>
          <w:ilvl w:val="1"/>
          <w:numId w:val="6"/>
        </w:numPr>
        <w:tabs>
          <w:tab w:val="clear" w:pos="1440"/>
          <w:tab w:val="num" w:pos="1260"/>
        </w:tabs>
        <w:spacing w:before="60" w:after="60" w:line="288" w:lineRule="auto"/>
        <w:ind w:hanging="540"/>
        <w:jc w:val="both"/>
        <w:rPr>
          <w:color w:val="0000FF"/>
          <w:sz w:val="26"/>
          <w:szCs w:val="26"/>
        </w:rPr>
      </w:pP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năm</w:t>
      </w:r>
      <w:proofErr w:type="spellEnd"/>
      <w:r w:rsidRPr="005E4E41">
        <w:rPr>
          <w:color w:val="0000FF"/>
          <w:sz w:val="26"/>
          <w:szCs w:val="26"/>
        </w:rPr>
        <w:t xml:space="preserve"> 201</w:t>
      </w:r>
      <w:r w:rsidR="006C7B87">
        <w:rPr>
          <w:color w:val="0000FF"/>
          <w:sz w:val="26"/>
          <w:szCs w:val="26"/>
        </w:rPr>
        <w:t>6</w:t>
      </w:r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trong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đó</w:t>
      </w:r>
      <w:proofErr w:type="spellEnd"/>
      <w:r w:rsidRPr="005E4E41">
        <w:rPr>
          <w:color w:val="0000FF"/>
          <w:sz w:val="26"/>
          <w:szCs w:val="26"/>
        </w:rPr>
        <w:t>:</w:t>
      </w:r>
    </w:p>
    <w:p w:rsidR="00950C29" w:rsidRPr="005E4E41" w:rsidRDefault="00950C29" w:rsidP="002423A0">
      <w:pPr>
        <w:spacing w:before="60" w:after="60" w:line="288" w:lineRule="auto"/>
        <w:ind w:left="900"/>
        <w:jc w:val="both"/>
        <w:rPr>
          <w:color w:val="0000FF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proofErr w:type="gramStart"/>
      <w:r w:rsidRPr="005E4E41">
        <w:rPr>
          <w:color w:val="0000FF"/>
          <w:sz w:val="26"/>
          <w:szCs w:val="26"/>
        </w:rPr>
        <w:t>thu</w:t>
      </w:r>
      <w:proofErr w:type="spellEnd"/>
      <w:proofErr w:type="gram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bán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hàng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trong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nước</w:t>
      </w:r>
      <w:proofErr w:type="spellEnd"/>
      <w:r w:rsidRPr="005E4E41">
        <w:rPr>
          <w:color w:val="0000FF"/>
          <w:sz w:val="26"/>
          <w:szCs w:val="26"/>
        </w:rPr>
        <w:t>:</w:t>
      </w:r>
      <w:r w:rsidR="006C7B87">
        <w:rPr>
          <w:color w:val="FF0000"/>
          <w:sz w:val="26"/>
          <w:szCs w:val="26"/>
        </w:rPr>
        <w:t xml:space="preserve">  </w:t>
      </w:r>
      <w:r w:rsidR="001314FB" w:rsidRPr="005E4E41">
        <w:rPr>
          <w:color w:val="FF0000"/>
          <w:sz w:val="26"/>
          <w:szCs w:val="26"/>
        </w:rPr>
        <w:t>685.173.725</w:t>
      </w:r>
      <w:r w:rsidR="00AD5A75" w:rsidRPr="005E4E41">
        <w:rPr>
          <w:color w:val="FF0000"/>
          <w:sz w:val="26"/>
          <w:szCs w:val="26"/>
        </w:rPr>
        <w:t xml:space="preserve"> đ</w:t>
      </w:r>
    </w:p>
    <w:p w:rsidR="00950C29" w:rsidRPr="005E4E41" w:rsidRDefault="00950C29" w:rsidP="002423A0">
      <w:pPr>
        <w:spacing w:before="60" w:after="60" w:line="288" w:lineRule="auto"/>
        <w:ind w:left="900"/>
        <w:jc w:val="both"/>
        <w:rPr>
          <w:color w:val="FF0000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proofErr w:type="gramStart"/>
      <w:r w:rsidRPr="005E4E41">
        <w:rPr>
          <w:color w:val="0000FF"/>
          <w:sz w:val="26"/>
          <w:szCs w:val="26"/>
        </w:rPr>
        <w:t>thu</w:t>
      </w:r>
      <w:proofErr w:type="spellEnd"/>
      <w:proofErr w:type="gram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xuất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khẩu</w:t>
      </w:r>
      <w:proofErr w:type="spellEnd"/>
      <w:r w:rsidR="00AA1CE8" w:rsidRPr="005E4E41">
        <w:rPr>
          <w:color w:val="0000FF"/>
          <w:sz w:val="26"/>
          <w:szCs w:val="26"/>
        </w:rPr>
        <w:t>:</w:t>
      </w:r>
      <w:r w:rsidR="006C7B87">
        <w:rPr>
          <w:color w:val="FF0000"/>
          <w:sz w:val="26"/>
          <w:szCs w:val="26"/>
        </w:rPr>
        <w:t xml:space="preserve">          6.708.575.900</w:t>
      </w:r>
      <w:r w:rsidR="00B94D38" w:rsidRPr="005E4E41">
        <w:rPr>
          <w:color w:val="FF0000"/>
          <w:sz w:val="26"/>
          <w:szCs w:val="26"/>
        </w:rPr>
        <w:t>đ</w:t>
      </w:r>
    </w:p>
    <w:p w:rsidR="00950C29" w:rsidRPr="005E4E41" w:rsidRDefault="00950C29" w:rsidP="002423A0">
      <w:pPr>
        <w:spacing w:before="60" w:after="60" w:line="288" w:lineRule="auto"/>
        <w:ind w:left="900"/>
        <w:jc w:val="both"/>
        <w:rPr>
          <w:color w:val="FF0000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Nguồn</w:t>
      </w:r>
      <w:proofErr w:type="spellEnd"/>
      <w:r w:rsidRPr="005E4E41">
        <w:rPr>
          <w:color w:val="0000FF"/>
          <w:sz w:val="26"/>
          <w:szCs w:val="26"/>
        </w:rPr>
        <w:t xml:space="preserve"> USD </w:t>
      </w:r>
      <w:proofErr w:type="spellStart"/>
      <w:proofErr w:type="gramStart"/>
      <w:r w:rsidRPr="005E4E41">
        <w:rPr>
          <w:color w:val="0000FF"/>
          <w:sz w:val="26"/>
          <w:szCs w:val="26"/>
        </w:rPr>
        <w:t>thu</w:t>
      </w:r>
      <w:proofErr w:type="spellEnd"/>
      <w:proofErr w:type="gram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từ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những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khách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hàng</w:t>
      </w:r>
      <w:proofErr w:type="spellEnd"/>
      <w:r w:rsidRPr="005E4E41">
        <w:rPr>
          <w:color w:val="FF0000"/>
          <w:sz w:val="26"/>
          <w:szCs w:val="26"/>
        </w:rPr>
        <w:t>:</w:t>
      </w:r>
      <w:r w:rsidR="001314FB" w:rsidRPr="005E4E41">
        <w:rPr>
          <w:color w:val="FF0000"/>
          <w:sz w:val="26"/>
          <w:szCs w:val="26"/>
        </w:rPr>
        <w:t xml:space="preserve">  </w:t>
      </w:r>
      <w:r w:rsidR="006C7B87">
        <w:rPr>
          <w:color w:val="FF0000"/>
          <w:sz w:val="26"/>
          <w:szCs w:val="26"/>
        </w:rPr>
        <w:t>300</w:t>
      </w:r>
      <w:r w:rsidR="001314FB" w:rsidRPr="005E4E41">
        <w:rPr>
          <w:color w:val="FF0000"/>
          <w:sz w:val="26"/>
          <w:szCs w:val="26"/>
        </w:rPr>
        <w:t>.833,00</w:t>
      </w:r>
      <w:r w:rsidR="001B078E">
        <w:rPr>
          <w:color w:val="FF0000"/>
          <w:sz w:val="26"/>
          <w:szCs w:val="26"/>
        </w:rPr>
        <w:t xml:space="preserve"> </w:t>
      </w:r>
      <w:proofErr w:type="spellStart"/>
      <w:r w:rsidR="00AD5A75" w:rsidRPr="005E4E41">
        <w:rPr>
          <w:color w:val="FF0000"/>
          <w:sz w:val="26"/>
          <w:szCs w:val="26"/>
        </w:rPr>
        <w:t>usd</w:t>
      </w:r>
      <w:proofErr w:type="spellEnd"/>
    </w:p>
    <w:p w:rsidR="00FB623F" w:rsidRPr="005E4E41" w:rsidRDefault="002423A0" w:rsidP="002423A0">
      <w:pPr>
        <w:spacing w:before="120" w:after="60" w:line="288" w:lineRule="auto"/>
        <w:ind w:firstLine="360"/>
        <w:jc w:val="both"/>
        <w:rPr>
          <w:sz w:val="26"/>
          <w:szCs w:val="26"/>
        </w:rPr>
      </w:pPr>
      <w:proofErr w:type="spellStart"/>
      <w:r w:rsidRPr="005E4E41">
        <w:rPr>
          <w:sz w:val="26"/>
          <w:szCs w:val="26"/>
        </w:rPr>
        <w:t>Trên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cơ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sở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đó</w:t>
      </w:r>
      <w:proofErr w:type="spellEnd"/>
      <w:r w:rsidRPr="005E4E41">
        <w:rPr>
          <w:sz w:val="26"/>
          <w:szCs w:val="26"/>
        </w:rPr>
        <w:t xml:space="preserve">, </w:t>
      </w:r>
      <w:proofErr w:type="spellStart"/>
      <w:r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 xml:space="preserve">TNHH </w:t>
      </w:r>
      <w:proofErr w:type="spellStart"/>
      <w:r w:rsidR="00E5366A" w:rsidRPr="005E4E41">
        <w:rPr>
          <w:sz w:val="26"/>
          <w:szCs w:val="26"/>
        </w:rPr>
        <w:t>Hải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E5366A" w:rsidRPr="005E4E41">
        <w:rPr>
          <w:sz w:val="26"/>
          <w:szCs w:val="26"/>
        </w:rPr>
        <w:t>Sản</w:t>
      </w:r>
      <w:proofErr w:type="spellEnd"/>
      <w:r w:rsidR="00E5366A" w:rsidRPr="005E4E41">
        <w:rPr>
          <w:sz w:val="26"/>
          <w:szCs w:val="26"/>
        </w:rPr>
        <w:t xml:space="preserve"> An </w:t>
      </w:r>
      <w:proofErr w:type="spellStart"/>
      <w:r w:rsidR="00E5366A" w:rsidRPr="005E4E41">
        <w:rPr>
          <w:sz w:val="26"/>
          <w:szCs w:val="26"/>
        </w:rPr>
        <w:t>Lạc</w:t>
      </w:r>
      <w:proofErr w:type="spellEnd"/>
      <w:r w:rsidRPr="005E4E41">
        <w:rPr>
          <w:sz w:val="26"/>
          <w:szCs w:val="26"/>
        </w:rPr>
        <w:t xml:space="preserve"> cam </w:t>
      </w:r>
      <w:proofErr w:type="spellStart"/>
      <w:r w:rsidRPr="005E4E41">
        <w:rPr>
          <w:sz w:val="26"/>
          <w:szCs w:val="26"/>
        </w:rPr>
        <w:t>kết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đủ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nguồn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thu</w:t>
      </w:r>
      <w:proofErr w:type="spellEnd"/>
      <w:r w:rsidRPr="005E4E41">
        <w:rPr>
          <w:sz w:val="26"/>
          <w:szCs w:val="26"/>
        </w:rPr>
        <w:t xml:space="preserve"> USD </w:t>
      </w:r>
      <w:proofErr w:type="spellStart"/>
      <w:r w:rsidRPr="005E4E41">
        <w:rPr>
          <w:sz w:val="26"/>
          <w:szCs w:val="26"/>
        </w:rPr>
        <w:t>từ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sản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xuất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để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trả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nợ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vay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cho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Eximbank</w:t>
      </w:r>
      <w:proofErr w:type="spellEnd"/>
      <w:r w:rsidRPr="005E4E41">
        <w:rPr>
          <w:sz w:val="26"/>
          <w:szCs w:val="26"/>
        </w:rPr>
        <w:t xml:space="preserve"> Chi </w:t>
      </w:r>
      <w:proofErr w:type="spellStart"/>
      <w:r w:rsidRPr="005E4E41">
        <w:rPr>
          <w:sz w:val="26"/>
          <w:szCs w:val="26"/>
        </w:rPr>
        <w:t>nhánh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Quận</w:t>
      </w:r>
      <w:proofErr w:type="spellEnd"/>
      <w:r w:rsidRPr="005E4E41">
        <w:rPr>
          <w:sz w:val="26"/>
          <w:szCs w:val="26"/>
        </w:rPr>
        <w:t xml:space="preserve"> 4 </w:t>
      </w:r>
      <w:proofErr w:type="spellStart"/>
      <w:r w:rsidRPr="005E4E41">
        <w:rPr>
          <w:sz w:val="26"/>
          <w:szCs w:val="26"/>
        </w:rPr>
        <w:t>với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số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tiền</w:t>
      </w:r>
      <w:proofErr w:type="spellEnd"/>
      <w:r w:rsidR="005E4E41">
        <w:rPr>
          <w:sz w:val="26"/>
          <w:szCs w:val="26"/>
        </w:rPr>
        <w:t xml:space="preserve"> </w:t>
      </w:r>
      <w:r w:rsidR="006C7B87">
        <w:rPr>
          <w:b/>
          <w:color w:val="FF0000"/>
          <w:sz w:val="26"/>
          <w:szCs w:val="26"/>
        </w:rPr>
        <w:t>88</w:t>
      </w:r>
      <w:r w:rsidR="00953524" w:rsidRPr="005E4E41">
        <w:rPr>
          <w:b/>
          <w:color w:val="FF0000"/>
          <w:sz w:val="26"/>
          <w:szCs w:val="26"/>
        </w:rPr>
        <w:t>.</w:t>
      </w:r>
      <w:r w:rsidR="006C7B87">
        <w:rPr>
          <w:b/>
          <w:color w:val="FF0000"/>
          <w:sz w:val="26"/>
          <w:szCs w:val="26"/>
        </w:rPr>
        <w:t>0</w:t>
      </w:r>
      <w:r w:rsidR="00BA2DBA" w:rsidRPr="005E4E41">
        <w:rPr>
          <w:b/>
          <w:color w:val="FF0000"/>
          <w:sz w:val="26"/>
          <w:szCs w:val="26"/>
        </w:rPr>
        <w:t>00</w:t>
      </w:r>
      <w:r w:rsidRPr="005E4E41">
        <w:rPr>
          <w:b/>
          <w:color w:val="FF0000"/>
          <w:sz w:val="26"/>
          <w:szCs w:val="26"/>
        </w:rPr>
        <w:t xml:space="preserve"> USD</w:t>
      </w:r>
      <w:r w:rsidR="005E4E41">
        <w:rPr>
          <w:b/>
          <w:color w:val="FF0000"/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và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hoàn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toàn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chịu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trách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nhiệm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trước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pháp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luật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nếu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thực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hiện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sai</w:t>
      </w:r>
      <w:proofErr w:type="spellEnd"/>
      <w:r w:rsidRPr="005E4E41">
        <w:rPr>
          <w:sz w:val="26"/>
          <w:szCs w:val="26"/>
        </w:rPr>
        <w:t xml:space="preserve"> cam </w:t>
      </w:r>
      <w:proofErr w:type="spellStart"/>
      <w:r w:rsidRPr="005E4E41">
        <w:rPr>
          <w:sz w:val="26"/>
          <w:szCs w:val="26"/>
        </w:rPr>
        <w:t>kết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này</w:t>
      </w:r>
      <w:proofErr w:type="spellEnd"/>
      <w:r w:rsidRPr="005E4E41">
        <w:rPr>
          <w:sz w:val="26"/>
          <w:szCs w:val="26"/>
        </w:rPr>
        <w:t>.</w:t>
      </w:r>
    </w:p>
    <w:p w:rsidR="00BE171C" w:rsidRPr="005E4E41" w:rsidRDefault="0010594E">
      <w:pPr>
        <w:rPr>
          <w:sz w:val="26"/>
          <w:szCs w:val="26"/>
        </w:rPr>
      </w:pPr>
      <w:r w:rsidRPr="005E4E41">
        <w:rPr>
          <w:sz w:val="26"/>
          <w:szCs w:val="26"/>
        </w:rPr>
        <w:tab/>
      </w:r>
      <w:bookmarkStart w:id="0" w:name="_GoBack"/>
      <w:bookmarkEnd w:id="0"/>
    </w:p>
    <w:p w:rsidR="0010594E" w:rsidRPr="005E4E41" w:rsidRDefault="0010594E">
      <w:pPr>
        <w:rPr>
          <w:sz w:val="26"/>
          <w:szCs w:val="26"/>
        </w:rPr>
      </w:pPr>
      <w:r w:rsidRPr="005E4E41">
        <w:rPr>
          <w:sz w:val="26"/>
          <w:szCs w:val="26"/>
        </w:rPr>
        <w:tab/>
      </w:r>
      <w:r w:rsidRPr="005E4E41">
        <w:rPr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="00614F5E" w:rsidRPr="005E4E41">
        <w:rPr>
          <w:b/>
          <w:sz w:val="26"/>
          <w:szCs w:val="26"/>
        </w:rPr>
        <w:tab/>
      </w:r>
      <w:proofErr w:type="spellStart"/>
      <w:r w:rsidR="003008E3" w:rsidRPr="005E4E41">
        <w:rPr>
          <w:sz w:val="26"/>
          <w:szCs w:val="26"/>
        </w:rPr>
        <w:t>Ngày</w:t>
      </w:r>
      <w:proofErr w:type="spellEnd"/>
      <w:r w:rsidR="005E4E41">
        <w:rPr>
          <w:sz w:val="26"/>
          <w:szCs w:val="26"/>
        </w:rPr>
        <w:t xml:space="preserve">          </w:t>
      </w:r>
      <w:proofErr w:type="spellStart"/>
      <w:r w:rsidR="003008E3" w:rsidRPr="005E4E41">
        <w:rPr>
          <w:sz w:val="26"/>
          <w:szCs w:val="26"/>
        </w:rPr>
        <w:t>tháng</w:t>
      </w:r>
      <w:proofErr w:type="spellEnd"/>
      <w:r w:rsidR="005E4E41">
        <w:rPr>
          <w:sz w:val="26"/>
          <w:szCs w:val="26"/>
        </w:rPr>
        <w:t xml:space="preserve">   </w:t>
      </w:r>
      <w:r w:rsidR="003C02BC">
        <w:rPr>
          <w:sz w:val="26"/>
          <w:szCs w:val="26"/>
        </w:rPr>
        <w:t>12</w:t>
      </w:r>
      <w:r w:rsidR="005E4E41">
        <w:rPr>
          <w:sz w:val="26"/>
          <w:szCs w:val="26"/>
        </w:rPr>
        <w:t xml:space="preserve">   </w:t>
      </w:r>
      <w:proofErr w:type="spellStart"/>
      <w:r w:rsidR="003008E3" w:rsidRPr="005E4E41">
        <w:rPr>
          <w:sz w:val="26"/>
          <w:szCs w:val="26"/>
        </w:rPr>
        <w:t>năm</w:t>
      </w:r>
      <w:proofErr w:type="spellEnd"/>
      <w:r w:rsidR="005E4E41">
        <w:rPr>
          <w:sz w:val="26"/>
          <w:szCs w:val="26"/>
        </w:rPr>
        <w:t xml:space="preserve">     </w:t>
      </w:r>
      <w:r w:rsidR="00B55A15" w:rsidRPr="005E4E41">
        <w:rPr>
          <w:sz w:val="26"/>
          <w:szCs w:val="26"/>
        </w:rPr>
        <w:t>20</w:t>
      </w:r>
      <w:r w:rsidR="002423A0" w:rsidRPr="005E4E41">
        <w:rPr>
          <w:sz w:val="26"/>
          <w:szCs w:val="26"/>
        </w:rPr>
        <w:t>1</w:t>
      </w:r>
      <w:r w:rsidR="00461704">
        <w:rPr>
          <w:sz w:val="26"/>
          <w:szCs w:val="26"/>
        </w:rPr>
        <w:t>6</w:t>
      </w:r>
    </w:p>
    <w:p w:rsidR="00773CC7" w:rsidRPr="005E4E41" w:rsidRDefault="00FE2A2C" w:rsidP="00B55A15">
      <w:pPr>
        <w:jc w:val="center"/>
        <w:rPr>
          <w:bCs/>
          <w:sz w:val="26"/>
          <w:szCs w:val="26"/>
        </w:rPr>
      </w:pPr>
      <w:r w:rsidRPr="005E4E41">
        <w:rPr>
          <w:sz w:val="26"/>
          <w:szCs w:val="26"/>
        </w:rPr>
        <w:tab/>
      </w:r>
      <w:r w:rsidR="005E4E41">
        <w:rPr>
          <w:sz w:val="26"/>
          <w:szCs w:val="26"/>
        </w:rPr>
        <w:t xml:space="preserve">                                                              </w:t>
      </w:r>
      <w:proofErr w:type="spellStart"/>
      <w:r w:rsidR="002423A0" w:rsidRPr="005E4E41">
        <w:rPr>
          <w:sz w:val="26"/>
          <w:szCs w:val="26"/>
        </w:rPr>
        <w:t>Giám</w:t>
      </w:r>
      <w:proofErr w:type="spellEnd"/>
      <w:r w:rsidR="001B078E">
        <w:rPr>
          <w:sz w:val="26"/>
          <w:szCs w:val="26"/>
        </w:rPr>
        <w:t xml:space="preserve"> </w:t>
      </w:r>
      <w:proofErr w:type="spellStart"/>
      <w:r w:rsidR="002423A0" w:rsidRPr="005E4E41">
        <w:rPr>
          <w:sz w:val="26"/>
          <w:szCs w:val="26"/>
        </w:rPr>
        <w:t>đốc</w:t>
      </w:r>
      <w:proofErr w:type="spellEnd"/>
    </w:p>
    <w:p w:rsidR="00773CC7" w:rsidRPr="002423A0" w:rsidRDefault="00773CC7">
      <w:pPr>
        <w:rPr>
          <w:rFonts w:ascii="VNI-Times" w:hAnsi="VNI-Times"/>
          <w:b/>
          <w:bCs/>
          <w:sz w:val="26"/>
          <w:szCs w:val="26"/>
        </w:rPr>
      </w:pPr>
    </w:p>
    <w:p w:rsidR="00773CC7" w:rsidRPr="003508DB" w:rsidRDefault="00773CC7">
      <w:pPr>
        <w:rPr>
          <w:rFonts w:ascii="VNI-Times" w:hAnsi="VNI-Times"/>
          <w:b/>
          <w:bCs/>
          <w:sz w:val="26"/>
          <w:szCs w:val="26"/>
        </w:rPr>
      </w:pPr>
    </w:p>
    <w:p w:rsidR="00773CC7" w:rsidRPr="003508DB" w:rsidRDefault="00773CC7">
      <w:pPr>
        <w:rPr>
          <w:rFonts w:ascii="VNI-Times" w:hAnsi="VNI-Times"/>
          <w:b/>
          <w:bCs/>
          <w:sz w:val="26"/>
          <w:szCs w:val="26"/>
        </w:rPr>
      </w:pPr>
    </w:p>
    <w:p w:rsidR="00C83B1E" w:rsidRPr="003508DB" w:rsidRDefault="00773CC7">
      <w:pPr>
        <w:rPr>
          <w:rFonts w:ascii="VNI-Times" w:hAnsi="VNI-Times"/>
          <w:b/>
          <w:bCs/>
          <w:sz w:val="26"/>
          <w:szCs w:val="26"/>
        </w:rPr>
      </w:pP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="0010594E" w:rsidRPr="003508DB">
        <w:rPr>
          <w:rFonts w:ascii="VNI-Times" w:hAnsi="VNI-Times"/>
          <w:b/>
          <w:bCs/>
          <w:sz w:val="26"/>
          <w:szCs w:val="26"/>
        </w:rPr>
        <w:tab/>
      </w:r>
      <w:r w:rsidR="0010594E" w:rsidRPr="003508DB">
        <w:rPr>
          <w:rFonts w:ascii="VNI-Times" w:hAnsi="VNI-Times"/>
          <w:b/>
          <w:bCs/>
          <w:sz w:val="26"/>
          <w:szCs w:val="26"/>
        </w:rPr>
        <w:tab/>
      </w:r>
    </w:p>
    <w:p w:rsidR="002E07EA" w:rsidRPr="003508DB" w:rsidRDefault="002E07EA">
      <w:pPr>
        <w:rPr>
          <w:rFonts w:ascii="VNI-Times" w:hAnsi="VNI-Times"/>
          <w:b/>
          <w:bCs/>
          <w:sz w:val="26"/>
          <w:szCs w:val="26"/>
        </w:rPr>
      </w:pPr>
    </w:p>
    <w:sectPr w:rsidR="002E07EA" w:rsidRPr="003508DB" w:rsidSect="002715DC">
      <w:headerReference w:type="default" r:id="rId8"/>
      <w:footerReference w:type="default" r:id="rId9"/>
      <w:pgSz w:w="11909" w:h="16834" w:code="9"/>
      <w:pgMar w:top="990" w:right="1019" w:bottom="1080" w:left="1530" w:header="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C2F" w:rsidRDefault="006E1C2F">
      <w:r>
        <w:separator/>
      </w:r>
    </w:p>
  </w:endnote>
  <w:endnote w:type="continuationSeparator" w:id="0">
    <w:p w:rsidR="006E1C2F" w:rsidRDefault="006E1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524" w:rsidRDefault="00953524">
    <w:pPr>
      <w:pStyle w:val="Footer"/>
    </w:pPr>
  </w:p>
  <w:p w:rsidR="00953524" w:rsidRDefault="00953524">
    <w:pPr>
      <w:pStyle w:val="Footer"/>
    </w:pPr>
    <w:r>
      <w:t>G:\mau\TD-Eib\HDQT.dot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C2F" w:rsidRDefault="006E1C2F">
      <w:r>
        <w:separator/>
      </w:r>
    </w:p>
  </w:footnote>
  <w:footnote w:type="continuationSeparator" w:id="0">
    <w:p w:rsidR="006E1C2F" w:rsidRDefault="006E1C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524" w:rsidRDefault="0095352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1B043A"/>
    <w:multiLevelType w:val="hybridMultilevel"/>
    <w:tmpl w:val="95EE35B8"/>
    <w:lvl w:ilvl="0" w:tplc="8E9EAF04">
      <w:start w:val="9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8AB20B0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>
    <w:nsid w:val="25321CB6"/>
    <w:multiLevelType w:val="hybridMultilevel"/>
    <w:tmpl w:val="68A85688"/>
    <w:lvl w:ilvl="0" w:tplc="FEA4622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2B13239F"/>
    <w:multiLevelType w:val="hybridMultilevel"/>
    <w:tmpl w:val="7F066F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35C2501"/>
    <w:multiLevelType w:val="hybridMultilevel"/>
    <w:tmpl w:val="C78E43C8"/>
    <w:lvl w:ilvl="0" w:tplc="39888CD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92AFA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B1E"/>
    <w:rsid w:val="00005488"/>
    <w:rsid w:val="00020684"/>
    <w:rsid w:val="00030182"/>
    <w:rsid w:val="000357AA"/>
    <w:rsid w:val="00037619"/>
    <w:rsid w:val="00044ABA"/>
    <w:rsid w:val="00044DEB"/>
    <w:rsid w:val="00050400"/>
    <w:rsid w:val="00053661"/>
    <w:rsid w:val="0006210E"/>
    <w:rsid w:val="00064EA1"/>
    <w:rsid w:val="00073ECE"/>
    <w:rsid w:val="00075355"/>
    <w:rsid w:val="000769E4"/>
    <w:rsid w:val="00083D72"/>
    <w:rsid w:val="0009516D"/>
    <w:rsid w:val="000A3868"/>
    <w:rsid w:val="000A738D"/>
    <w:rsid w:val="000B49B4"/>
    <w:rsid w:val="000D42CC"/>
    <w:rsid w:val="000D7CE0"/>
    <w:rsid w:val="000E05CA"/>
    <w:rsid w:val="000E0829"/>
    <w:rsid w:val="000E6813"/>
    <w:rsid w:val="000F5332"/>
    <w:rsid w:val="00103098"/>
    <w:rsid w:val="0010594E"/>
    <w:rsid w:val="0011019D"/>
    <w:rsid w:val="0011077C"/>
    <w:rsid w:val="00115D1A"/>
    <w:rsid w:val="00122DBB"/>
    <w:rsid w:val="001314FB"/>
    <w:rsid w:val="00136D07"/>
    <w:rsid w:val="00147FA4"/>
    <w:rsid w:val="0015443B"/>
    <w:rsid w:val="00157DC4"/>
    <w:rsid w:val="00157E26"/>
    <w:rsid w:val="0016315D"/>
    <w:rsid w:val="0016640E"/>
    <w:rsid w:val="00167C67"/>
    <w:rsid w:val="001826AB"/>
    <w:rsid w:val="0018427C"/>
    <w:rsid w:val="001909F3"/>
    <w:rsid w:val="00197C5E"/>
    <w:rsid w:val="001A2187"/>
    <w:rsid w:val="001A28BB"/>
    <w:rsid w:val="001A3394"/>
    <w:rsid w:val="001A589C"/>
    <w:rsid w:val="001B078E"/>
    <w:rsid w:val="001B14BE"/>
    <w:rsid w:val="001B7EBE"/>
    <w:rsid w:val="001C27AC"/>
    <w:rsid w:val="001C2F37"/>
    <w:rsid w:val="001F7CD6"/>
    <w:rsid w:val="0021399A"/>
    <w:rsid w:val="00223D2E"/>
    <w:rsid w:val="00234C84"/>
    <w:rsid w:val="002405EB"/>
    <w:rsid w:val="002423A0"/>
    <w:rsid w:val="002440EF"/>
    <w:rsid w:val="0025066F"/>
    <w:rsid w:val="00251AEB"/>
    <w:rsid w:val="00252949"/>
    <w:rsid w:val="00254366"/>
    <w:rsid w:val="002610B7"/>
    <w:rsid w:val="002715DC"/>
    <w:rsid w:val="00275636"/>
    <w:rsid w:val="00275644"/>
    <w:rsid w:val="00290704"/>
    <w:rsid w:val="002A045B"/>
    <w:rsid w:val="002A1588"/>
    <w:rsid w:val="002A2BEF"/>
    <w:rsid w:val="002B747D"/>
    <w:rsid w:val="002C307F"/>
    <w:rsid w:val="002D149E"/>
    <w:rsid w:val="002D4933"/>
    <w:rsid w:val="002E07EA"/>
    <w:rsid w:val="002E0889"/>
    <w:rsid w:val="002E22C4"/>
    <w:rsid w:val="002F7CA6"/>
    <w:rsid w:val="003008E3"/>
    <w:rsid w:val="00314FCF"/>
    <w:rsid w:val="00334E3E"/>
    <w:rsid w:val="00346758"/>
    <w:rsid w:val="00346F8D"/>
    <w:rsid w:val="003508DB"/>
    <w:rsid w:val="0035784C"/>
    <w:rsid w:val="0036148D"/>
    <w:rsid w:val="00364243"/>
    <w:rsid w:val="00366D0B"/>
    <w:rsid w:val="00367158"/>
    <w:rsid w:val="0037172C"/>
    <w:rsid w:val="00374108"/>
    <w:rsid w:val="00377BBD"/>
    <w:rsid w:val="00384E94"/>
    <w:rsid w:val="00387C82"/>
    <w:rsid w:val="003A3B9D"/>
    <w:rsid w:val="003A5B65"/>
    <w:rsid w:val="003C02BC"/>
    <w:rsid w:val="003C0BC1"/>
    <w:rsid w:val="003D679C"/>
    <w:rsid w:val="003E1B7F"/>
    <w:rsid w:val="003E24DD"/>
    <w:rsid w:val="003F03DB"/>
    <w:rsid w:val="003F6899"/>
    <w:rsid w:val="00401535"/>
    <w:rsid w:val="00401F7C"/>
    <w:rsid w:val="00404466"/>
    <w:rsid w:val="004227C5"/>
    <w:rsid w:val="00440416"/>
    <w:rsid w:val="0044735D"/>
    <w:rsid w:val="00452478"/>
    <w:rsid w:val="004535A0"/>
    <w:rsid w:val="00454ED3"/>
    <w:rsid w:val="00461704"/>
    <w:rsid w:val="00472F00"/>
    <w:rsid w:val="00487E49"/>
    <w:rsid w:val="00492290"/>
    <w:rsid w:val="00492F55"/>
    <w:rsid w:val="00495F9B"/>
    <w:rsid w:val="004B5C48"/>
    <w:rsid w:val="004D4EDA"/>
    <w:rsid w:val="004E35FE"/>
    <w:rsid w:val="004E7E19"/>
    <w:rsid w:val="004F2AA4"/>
    <w:rsid w:val="0050060D"/>
    <w:rsid w:val="00514301"/>
    <w:rsid w:val="00523D70"/>
    <w:rsid w:val="00534D91"/>
    <w:rsid w:val="005427A1"/>
    <w:rsid w:val="00547952"/>
    <w:rsid w:val="005607D9"/>
    <w:rsid w:val="005725F5"/>
    <w:rsid w:val="00574BB0"/>
    <w:rsid w:val="00582812"/>
    <w:rsid w:val="005830F0"/>
    <w:rsid w:val="00583BB6"/>
    <w:rsid w:val="005840E3"/>
    <w:rsid w:val="00592710"/>
    <w:rsid w:val="00593EE6"/>
    <w:rsid w:val="00595213"/>
    <w:rsid w:val="005A1921"/>
    <w:rsid w:val="005A5AB4"/>
    <w:rsid w:val="005B14BA"/>
    <w:rsid w:val="005B71CB"/>
    <w:rsid w:val="005D13D0"/>
    <w:rsid w:val="005D4936"/>
    <w:rsid w:val="005D49B0"/>
    <w:rsid w:val="005E4E41"/>
    <w:rsid w:val="005E7354"/>
    <w:rsid w:val="005F56C4"/>
    <w:rsid w:val="005F5A7F"/>
    <w:rsid w:val="006100E7"/>
    <w:rsid w:val="00614F5E"/>
    <w:rsid w:val="00617B95"/>
    <w:rsid w:val="00624AC2"/>
    <w:rsid w:val="00635FD5"/>
    <w:rsid w:val="0064439A"/>
    <w:rsid w:val="00646119"/>
    <w:rsid w:val="006466C2"/>
    <w:rsid w:val="00650DC9"/>
    <w:rsid w:val="006846C5"/>
    <w:rsid w:val="00684A8D"/>
    <w:rsid w:val="006916A0"/>
    <w:rsid w:val="006A68B4"/>
    <w:rsid w:val="006A6F49"/>
    <w:rsid w:val="006B50CE"/>
    <w:rsid w:val="006B54CA"/>
    <w:rsid w:val="006C1635"/>
    <w:rsid w:val="006C1E44"/>
    <w:rsid w:val="006C4079"/>
    <w:rsid w:val="006C672B"/>
    <w:rsid w:val="006C7B87"/>
    <w:rsid w:val="006D014E"/>
    <w:rsid w:val="006D5E69"/>
    <w:rsid w:val="006E1C2F"/>
    <w:rsid w:val="006E6F07"/>
    <w:rsid w:val="006F2710"/>
    <w:rsid w:val="006F28AD"/>
    <w:rsid w:val="006F6B2A"/>
    <w:rsid w:val="00700544"/>
    <w:rsid w:val="00700EEE"/>
    <w:rsid w:val="00702174"/>
    <w:rsid w:val="00704B5D"/>
    <w:rsid w:val="007149F2"/>
    <w:rsid w:val="00720960"/>
    <w:rsid w:val="0072184F"/>
    <w:rsid w:val="00732161"/>
    <w:rsid w:val="007329C3"/>
    <w:rsid w:val="00750BBC"/>
    <w:rsid w:val="00754C24"/>
    <w:rsid w:val="00773CC7"/>
    <w:rsid w:val="00780592"/>
    <w:rsid w:val="007917D3"/>
    <w:rsid w:val="0079455C"/>
    <w:rsid w:val="00794A71"/>
    <w:rsid w:val="00796F6B"/>
    <w:rsid w:val="007B289B"/>
    <w:rsid w:val="007B5618"/>
    <w:rsid w:val="007B712A"/>
    <w:rsid w:val="007C453A"/>
    <w:rsid w:val="007D1488"/>
    <w:rsid w:val="007D485E"/>
    <w:rsid w:val="007D7B0B"/>
    <w:rsid w:val="00811490"/>
    <w:rsid w:val="0081692F"/>
    <w:rsid w:val="00817304"/>
    <w:rsid w:val="008201B4"/>
    <w:rsid w:val="00831736"/>
    <w:rsid w:val="008317E0"/>
    <w:rsid w:val="00832B68"/>
    <w:rsid w:val="00835E92"/>
    <w:rsid w:val="00871B57"/>
    <w:rsid w:val="008750F5"/>
    <w:rsid w:val="0088773A"/>
    <w:rsid w:val="00891ABE"/>
    <w:rsid w:val="00891FA4"/>
    <w:rsid w:val="008A2425"/>
    <w:rsid w:val="008A5C3B"/>
    <w:rsid w:val="008B0A66"/>
    <w:rsid w:val="008B0E41"/>
    <w:rsid w:val="008C4B6B"/>
    <w:rsid w:val="008D2BAA"/>
    <w:rsid w:val="008D2C1E"/>
    <w:rsid w:val="008E411D"/>
    <w:rsid w:val="008E609D"/>
    <w:rsid w:val="00900EBD"/>
    <w:rsid w:val="009032FB"/>
    <w:rsid w:val="00921415"/>
    <w:rsid w:val="00930244"/>
    <w:rsid w:val="009336D7"/>
    <w:rsid w:val="00950C29"/>
    <w:rsid w:val="00953524"/>
    <w:rsid w:val="00955550"/>
    <w:rsid w:val="00962D53"/>
    <w:rsid w:val="00970824"/>
    <w:rsid w:val="00975E2F"/>
    <w:rsid w:val="009765DF"/>
    <w:rsid w:val="009804B2"/>
    <w:rsid w:val="00991C92"/>
    <w:rsid w:val="00997350"/>
    <w:rsid w:val="009A2D33"/>
    <w:rsid w:val="009A32E8"/>
    <w:rsid w:val="009A4197"/>
    <w:rsid w:val="009A58B0"/>
    <w:rsid w:val="009C0884"/>
    <w:rsid w:val="009C15A1"/>
    <w:rsid w:val="009C7996"/>
    <w:rsid w:val="009D29D9"/>
    <w:rsid w:val="009E56D2"/>
    <w:rsid w:val="00A00413"/>
    <w:rsid w:val="00A02376"/>
    <w:rsid w:val="00A0314C"/>
    <w:rsid w:val="00A05080"/>
    <w:rsid w:val="00A0683E"/>
    <w:rsid w:val="00A107B9"/>
    <w:rsid w:val="00A15002"/>
    <w:rsid w:val="00A219B2"/>
    <w:rsid w:val="00A3066B"/>
    <w:rsid w:val="00A53D49"/>
    <w:rsid w:val="00A63131"/>
    <w:rsid w:val="00A63B3C"/>
    <w:rsid w:val="00A63BFB"/>
    <w:rsid w:val="00A64418"/>
    <w:rsid w:val="00A65EA5"/>
    <w:rsid w:val="00A74AD6"/>
    <w:rsid w:val="00A8412F"/>
    <w:rsid w:val="00A8450A"/>
    <w:rsid w:val="00A849F3"/>
    <w:rsid w:val="00A93394"/>
    <w:rsid w:val="00AA1CE8"/>
    <w:rsid w:val="00AA4047"/>
    <w:rsid w:val="00AB2DE8"/>
    <w:rsid w:val="00AB3498"/>
    <w:rsid w:val="00AD1BEB"/>
    <w:rsid w:val="00AD27A6"/>
    <w:rsid w:val="00AD5A75"/>
    <w:rsid w:val="00AE7564"/>
    <w:rsid w:val="00B05C8F"/>
    <w:rsid w:val="00B100EC"/>
    <w:rsid w:val="00B2211D"/>
    <w:rsid w:val="00B24177"/>
    <w:rsid w:val="00B30F95"/>
    <w:rsid w:val="00B35C58"/>
    <w:rsid w:val="00B42757"/>
    <w:rsid w:val="00B4455A"/>
    <w:rsid w:val="00B46EA9"/>
    <w:rsid w:val="00B50173"/>
    <w:rsid w:val="00B50F3E"/>
    <w:rsid w:val="00B52C99"/>
    <w:rsid w:val="00B55A15"/>
    <w:rsid w:val="00B917F3"/>
    <w:rsid w:val="00B94D38"/>
    <w:rsid w:val="00B976DA"/>
    <w:rsid w:val="00B97870"/>
    <w:rsid w:val="00BA02CF"/>
    <w:rsid w:val="00BA2DBA"/>
    <w:rsid w:val="00BB2141"/>
    <w:rsid w:val="00BC6DB6"/>
    <w:rsid w:val="00BD0990"/>
    <w:rsid w:val="00BD6DF9"/>
    <w:rsid w:val="00BD7DA3"/>
    <w:rsid w:val="00BE171C"/>
    <w:rsid w:val="00BE21BA"/>
    <w:rsid w:val="00BF03EA"/>
    <w:rsid w:val="00C025CD"/>
    <w:rsid w:val="00C0450D"/>
    <w:rsid w:val="00C212D9"/>
    <w:rsid w:val="00C32220"/>
    <w:rsid w:val="00C5104C"/>
    <w:rsid w:val="00C55343"/>
    <w:rsid w:val="00C62C2B"/>
    <w:rsid w:val="00C64B3F"/>
    <w:rsid w:val="00C76886"/>
    <w:rsid w:val="00C779C4"/>
    <w:rsid w:val="00C77E01"/>
    <w:rsid w:val="00C803D0"/>
    <w:rsid w:val="00C83B1E"/>
    <w:rsid w:val="00C873B3"/>
    <w:rsid w:val="00C9046D"/>
    <w:rsid w:val="00CB1B98"/>
    <w:rsid w:val="00CC0B6C"/>
    <w:rsid w:val="00CD5A6D"/>
    <w:rsid w:val="00CD6963"/>
    <w:rsid w:val="00CD78DC"/>
    <w:rsid w:val="00CE2DE4"/>
    <w:rsid w:val="00CF3EF0"/>
    <w:rsid w:val="00CF5FD8"/>
    <w:rsid w:val="00CF61DE"/>
    <w:rsid w:val="00CF721E"/>
    <w:rsid w:val="00D16226"/>
    <w:rsid w:val="00D36A8F"/>
    <w:rsid w:val="00D37A28"/>
    <w:rsid w:val="00D516A7"/>
    <w:rsid w:val="00D7108E"/>
    <w:rsid w:val="00D76BE6"/>
    <w:rsid w:val="00D80522"/>
    <w:rsid w:val="00D97630"/>
    <w:rsid w:val="00DA43AC"/>
    <w:rsid w:val="00DB23CD"/>
    <w:rsid w:val="00DC363A"/>
    <w:rsid w:val="00DF7E70"/>
    <w:rsid w:val="00E00DA2"/>
    <w:rsid w:val="00E13010"/>
    <w:rsid w:val="00E20C87"/>
    <w:rsid w:val="00E21E9F"/>
    <w:rsid w:val="00E402CC"/>
    <w:rsid w:val="00E5366A"/>
    <w:rsid w:val="00E72157"/>
    <w:rsid w:val="00E84C5E"/>
    <w:rsid w:val="00E975A4"/>
    <w:rsid w:val="00EA3E0F"/>
    <w:rsid w:val="00EA4381"/>
    <w:rsid w:val="00EB2A11"/>
    <w:rsid w:val="00EC46A2"/>
    <w:rsid w:val="00EE1BF2"/>
    <w:rsid w:val="00EE4F86"/>
    <w:rsid w:val="00F04F1C"/>
    <w:rsid w:val="00F06AB8"/>
    <w:rsid w:val="00F21412"/>
    <w:rsid w:val="00F25BC6"/>
    <w:rsid w:val="00F30000"/>
    <w:rsid w:val="00F30438"/>
    <w:rsid w:val="00F3682D"/>
    <w:rsid w:val="00F44C1F"/>
    <w:rsid w:val="00F50F23"/>
    <w:rsid w:val="00F6421B"/>
    <w:rsid w:val="00F72D5C"/>
    <w:rsid w:val="00F804F0"/>
    <w:rsid w:val="00FA2575"/>
    <w:rsid w:val="00FA4A59"/>
    <w:rsid w:val="00FB623F"/>
    <w:rsid w:val="00FC0B95"/>
    <w:rsid w:val="00FC38F2"/>
    <w:rsid w:val="00FD0485"/>
    <w:rsid w:val="00FD0BC1"/>
    <w:rsid w:val="00FD1A0D"/>
    <w:rsid w:val="00FE06A1"/>
    <w:rsid w:val="00FE2A2C"/>
    <w:rsid w:val="00FE43B9"/>
    <w:rsid w:val="00FF1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1E44"/>
    <w:rPr>
      <w:snapToGrid w:val="0"/>
    </w:rPr>
  </w:style>
  <w:style w:type="paragraph" w:styleId="Heading1">
    <w:name w:val="heading 1"/>
    <w:basedOn w:val="Normal"/>
    <w:next w:val="Normal"/>
    <w:qFormat/>
    <w:rsid w:val="006C1E44"/>
    <w:pPr>
      <w:keepNext/>
      <w:outlineLvl w:val="0"/>
    </w:pPr>
    <w:rPr>
      <w:rFonts w:ascii="VNI-Times" w:hAnsi="VNI-Times"/>
      <w:sz w:val="24"/>
    </w:rPr>
  </w:style>
  <w:style w:type="paragraph" w:styleId="Heading2">
    <w:name w:val="heading 2"/>
    <w:basedOn w:val="Normal"/>
    <w:next w:val="Normal"/>
    <w:qFormat/>
    <w:rsid w:val="006C1E44"/>
    <w:pPr>
      <w:keepNext/>
      <w:ind w:left="720" w:firstLine="720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rsid w:val="006C1E44"/>
    <w:pPr>
      <w:keepNext/>
      <w:jc w:val="center"/>
      <w:outlineLvl w:val="2"/>
    </w:pPr>
    <w:rPr>
      <w:rFonts w:ascii="VNI-Times" w:hAnsi="VNI-Times"/>
      <w:b/>
      <w:sz w:val="24"/>
    </w:rPr>
  </w:style>
  <w:style w:type="paragraph" w:styleId="Heading4">
    <w:name w:val="heading 4"/>
    <w:basedOn w:val="Normal"/>
    <w:next w:val="Normal"/>
    <w:qFormat/>
    <w:rsid w:val="006C1E44"/>
    <w:pPr>
      <w:keepNext/>
      <w:outlineLvl w:val="3"/>
    </w:pPr>
    <w:rPr>
      <w:rFonts w:ascii="VNI-Times" w:hAnsi="VNI-Times"/>
      <w:b/>
      <w:sz w:val="24"/>
    </w:rPr>
  </w:style>
  <w:style w:type="paragraph" w:styleId="Heading5">
    <w:name w:val="heading 5"/>
    <w:basedOn w:val="Normal"/>
    <w:next w:val="Normal"/>
    <w:qFormat/>
    <w:rsid w:val="006C1E44"/>
    <w:pPr>
      <w:keepNext/>
      <w:jc w:val="center"/>
      <w:outlineLvl w:val="4"/>
    </w:pPr>
    <w:rPr>
      <w:rFonts w:ascii="VNI-Times" w:hAnsi="VNI-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C1E44"/>
    <w:pPr>
      <w:spacing w:before="480"/>
    </w:pPr>
    <w:rPr>
      <w:rFonts w:ascii="VNI-Times" w:hAnsi="VNI-Times"/>
      <w:sz w:val="24"/>
    </w:rPr>
  </w:style>
  <w:style w:type="paragraph" w:styleId="Header">
    <w:name w:val="header"/>
    <w:basedOn w:val="Normal"/>
    <w:rsid w:val="006C1E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1E44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1E44"/>
    <w:rPr>
      <w:snapToGrid w:val="0"/>
    </w:rPr>
  </w:style>
  <w:style w:type="paragraph" w:styleId="Heading1">
    <w:name w:val="heading 1"/>
    <w:basedOn w:val="Normal"/>
    <w:next w:val="Normal"/>
    <w:qFormat/>
    <w:rsid w:val="006C1E44"/>
    <w:pPr>
      <w:keepNext/>
      <w:outlineLvl w:val="0"/>
    </w:pPr>
    <w:rPr>
      <w:rFonts w:ascii="VNI-Times" w:hAnsi="VNI-Times"/>
      <w:sz w:val="24"/>
    </w:rPr>
  </w:style>
  <w:style w:type="paragraph" w:styleId="Heading2">
    <w:name w:val="heading 2"/>
    <w:basedOn w:val="Normal"/>
    <w:next w:val="Normal"/>
    <w:qFormat/>
    <w:rsid w:val="006C1E44"/>
    <w:pPr>
      <w:keepNext/>
      <w:ind w:left="720" w:firstLine="720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rsid w:val="006C1E44"/>
    <w:pPr>
      <w:keepNext/>
      <w:jc w:val="center"/>
      <w:outlineLvl w:val="2"/>
    </w:pPr>
    <w:rPr>
      <w:rFonts w:ascii="VNI-Times" w:hAnsi="VNI-Times"/>
      <w:b/>
      <w:sz w:val="24"/>
    </w:rPr>
  </w:style>
  <w:style w:type="paragraph" w:styleId="Heading4">
    <w:name w:val="heading 4"/>
    <w:basedOn w:val="Normal"/>
    <w:next w:val="Normal"/>
    <w:qFormat/>
    <w:rsid w:val="006C1E44"/>
    <w:pPr>
      <w:keepNext/>
      <w:outlineLvl w:val="3"/>
    </w:pPr>
    <w:rPr>
      <w:rFonts w:ascii="VNI-Times" w:hAnsi="VNI-Times"/>
      <w:b/>
      <w:sz w:val="24"/>
    </w:rPr>
  </w:style>
  <w:style w:type="paragraph" w:styleId="Heading5">
    <w:name w:val="heading 5"/>
    <w:basedOn w:val="Normal"/>
    <w:next w:val="Normal"/>
    <w:qFormat/>
    <w:rsid w:val="006C1E44"/>
    <w:pPr>
      <w:keepNext/>
      <w:jc w:val="center"/>
      <w:outlineLvl w:val="4"/>
    </w:pPr>
    <w:rPr>
      <w:rFonts w:ascii="VNI-Times" w:hAnsi="VNI-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C1E44"/>
    <w:pPr>
      <w:spacing w:before="480"/>
    </w:pPr>
    <w:rPr>
      <w:rFonts w:ascii="VNI-Times" w:hAnsi="VNI-Times"/>
      <w:sz w:val="24"/>
    </w:rPr>
  </w:style>
  <w:style w:type="paragraph" w:styleId="Header">
    <w:name w:val="header"/>
    <w:basedOn w:val="Normal"/>
    <w:rsid w:val="006C1E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1E44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ntphong\My%20Documents\Tap%2011\Nhomchovay\TD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TD1.1.dot</Template>
  <TotalTime>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EXIMBANK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The Phong</dc:creator>
  <cp:lastModifiedBy>User 1</cp:lastModifiedBy>
  <cp:revision>4</cp:revision>
  <cp:lastPrinted>2016-12-21T05:18:00Z</cp:lastPrinted>
  <dcterms:created xsi:type="dcterms:W3CDTF">2016-06-17T09:29:00Z</dcterms:created>
  <dcterms:modified xsi:type="dcterms:W3CDTF">2016-12-21T05:18:00Z</dcterms:modified>
</cp:coreProperties>
</file>